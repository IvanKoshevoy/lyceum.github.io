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E4" w:rsidRPr="00EF632A" w:rsidRDefault="00EF632A" w:rsidP="00EF63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32A">
        <w:rPr>
          <w:rFonts w:ascii="Times New Roman" w:hAnsi="Times New Roman" w:cs="Times New Roman"/>
          <w:b/>
          <w:sz w:val="28"/>
          <w:szCs w:val="28"/>
        </w:rPr>
        <w:t>Умови прийому до 10 класів</w:t>
      </w:r>
    </w:p>
    <w:p w:rsidR="00EF632A" w:rsidRDefault="00EF632A" w:rsidP="00EF63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32A">
        <w:rPr>
          <w:rFonts w:ascii="Times New Roman" w:hAnsi="Times New Roman" w:cs="Times New Roman"/>
          <w:b/>
          <w:sz w:val="28"/>
          <w:szCs w:val="28"/>
        </w:rPr>
        <w:t>ліцею № 15 м. Чернігова</w:t>
      </w:r>
    </w:p>
    <w:p w:rsidR="00EF632A" w:rsidRDefault="00EF632A" w:rsidP="00EF63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7F0" w:rsidRDefault="008E17F0" w:rsidP="00EF63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32A" w:rsidRDefault="00EF632A" w:rsidP="00EF6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F632A">
        <w:rPr>
          <w:rFonts w:ascii="Times New Roman" w:hAnsi="Times New Roman" w:cs="Times New Roman"/>
          <w:sz w:val="28"/>
          <w:szCs w:val="28"/>
        </w:rPr>
        <w:t xml:space="preserve">Ліцей № 15 </w:t>
      </w:r>
      <w:r>
        <w:rPr>
          <w:rFonts w:ascii="Times New Roman" w:hAnsi="Times New Roman" w:cs="Times New Roman"/>
          <w:sz w:val="28"/>
          <w:szCs w:val="28"/>
        </w:rPr>
        <w:t>оголошує п</w:t>
      </w:r>
      <w:r w:rsidR="00C92799">
        <w:rPr>
          <w:rFonts w:ascii="Times New Roman" w:hAnsi="Times New Roman" w:cs="Times New Roman"/>
          <w:sz w:val="28"/>
          <w:szCs w:val="28"/>
        </w:rPr>
        <w:t>рийом учнів до 10 класів на 201</w:t>
      </w:r>
      <w:r w:rsidR="00C92799" w:rsidRPr="00C453A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615A2">
        <w:rPr>
          <w:rFonts w:ascii="Times New Roman" w:hAnsi="Times New Roman" w:cs="Times New Roman"/>
          <w:sz w:val="28"/>
          <w:szCs w:val="28"/>
        </w:rPr>
        <w:t>-201</w:t>
      </w:r>
      <w:r w:rsidR="00C92799" w:rsidRPr="00C453A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профілями: </w:t>
      </w:r>
    </w:p>
    <w:p w:rsidR="00EF632A" w:rsidRDefault="00EF632A" w:rsidP="00EF6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математичний;</w:t>
      </w:r>
    </w:p>
    <w:p w:rsidR="00EF632A" w:rsidRDefault="004615A2" w:rsidP="00EF6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біолого-хімічний</w:t>
      </w:r>
      <w:r w:rsidR="00EF632A">
        <w:rPr>
          <w:rFonts w:ascii="Times New Roman" w:hAnsi="Times New Roman" w:cs="Times New Roman"/>
          <w:sz w:val="28"/>
          <w:szCs w:val="28"/>
        </w:rPr>
        <w:t>;</w:t>
      </w:r>
    </w:p>
    <w:p w:rsidR="00EF632A" w:rsidRDefault="00EF632A" w:rsidP="00EF6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економічний.</w:t>
      </w:r>
    </w:p>
    <w:p w:rsidR="00EF632A" w:rsidRDefault="00EF632A" w:rsidP="00EF63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вступу до 10 клас</w:t>
      </w:r>
      <w:r w:rsidR="006A2BB6">
        <w:rPr>
          <w:rFonts w:ascii="Times New Roman" w:hAnsi="Times New Roman" w:cs="Times New Roman"/>
          <w:sz w:val="28"/>
          <w:szCs w:val="28"/>
        </w:rPr>
        <w:t>ів необхідно в період з 30.04. по 15.05.2018</w:t>
      </w:r>
      <w:r w:rsidR="004615A2">
        <w:rPr>
          <w:rFonts w:ascii="Times New Roman" w:hAnsi="Times New Roman" w:cs="Times New Roman"/>
          <w:sz w:val="28"/>
          <w:szCs w:val="28"/>
        </w:rPr>
        <w:t xml:space="preserve"> р. в </w:t>
      </w:r>
      <w:proofErr w:type="spellStart"/>
      <w:r w:rsidR="004615A2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="004615A2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118 подати до приймальної комісії заяву та</w:t>
      </w:r>
      <w:r w:rsidR="008E17F0">
        <w:rPr>
          <w:rFonts w:ascii="Times New Roman" w:hAnsi="Times New Roman" w:cs="Times New Roman"/>
          <w:sz w:val="28"/>
          <w:szCs w:val="28"/>
        </w:rPr>
        <w:t xml:space="preserve"> пройти конкурсні випробування.</w:t>
      </w:r>
    </w:p>
    <w:p w:rsidR="008E17F0" w:rsidRDefault="008E17F0" w:rsidP="00EF63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32A" w:rsidRPr="008E17F0" w:rsidRDefault="00EF632A" w:rsidP="00EF63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7F0">
        <w:rPr>
          <w:rFonts w:ascii="Times New Roman" w:hAnsi="Times New Roman" w:cs="Times New Roman"/>
          <w:b/>
          <w:sz w:val="28"/>
          <w:szCs w:val="28"/>
        </w:rPr>
        <w:t>Конкурсні випробування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8"/>
        <w:gridCol w:w="2031"/>
        <w:gridCol w:w="1912"/>
        <w:gridCol w:w="1903"/>
        <w:gridCol w:w="1854"/>
      </w:tblGrid>
      <w:tr w:rsidR="00EF632A" w:rsidTr="006A2BB6">
        <w:tc>
          <w:tcPr>
            <w:tcW w:w="1968" w:type="dxa"/>
            <w:vAlign w:val="center"/>
          </w:tcPr>
          <w:p w:rsidR="00EF632A" w:rsidRPr="00EF632A" w:rsidRDefault="00EF632A" w:rsidP="00EF63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632A">
              <w:rPr>
                <w:rFonts w:ascii="Times New Roman" w:hAnsi="Times New Roman" w:cs="Times New Roman"/>
                <w:b/>
                <w:sz w:val="28"/>
                <w:szCs w:val="28"/>
              </w:rPr>
              <w:t>Профіль</w:t>
            </w:r>
          </w:p>
        </w:tc>
        <w:tc>
          <w:tcPr>
            <w:tcW w:w="2031" w:type="dxa"/>
            <w:vAlign w:val="center"/>
          </w:tcPr>
          <w:p w:rsidR="00EF632A" w:rsidRPr="00EF632A" w:rsidRDefault="00EF632A" w:rsidP="00EF63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632A">
              <w:rPr>
                <w:rFonts w:ascii="Times New Roman" w:hAnsi="Times New Roman" w:cs="Times New Roman"/>
                <w:b/>
                <w:sz w:val="28"/>
                <w:szCs w:val="28"/>
              </w:rPr>
              <w:t>Форма випробування</w:t>
            </w:r>
          </w:p>
        </w:tc>
        <w:tc>
          <w:tcPr>
            <w:tcW w:w="1912" w:type="dxa"/>
            <w:vAlign w:val="center"/>
          </w:tcPr>
          <w:p w:rsidR="00EF632A" w:rsidRPr="00EF632A" w:rsidRDefault="00EF632A" w:rsidP="00EF63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632A">
              <w:rPr>
                <w:rFonts w:ascii="Times New Roman" w:hAnsi="Times New Roman" w:cs="Times New Roman"/>
                <w:b/>
                <w:sz w:val="28"/>
                <w:szCs w:val="28"/>
              </w:rPr>
              <w:t>Дата проведення</w:t>
            </w:r>
          </w:p>
        </w:tc>
        <w:tc>
          <w:tcPr>
            <w:tcW w:w="1903" w:type="dxa"/>
            <w:vAlign w:val="center"/>
          </w:tcPr>
          <w:p w:rsidR="00EF632A" w:rsidRPr="00EF632A" w:rsidRDefault="00EF632A" w:rsidP="00EF63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632A">
              <w:rPr>
                <w:rFonts w:ascii="Times New Roman" w:hAnsi="Times New Roman" w:cs="Times New Roman"/>
                <w:b/>
                <w:sz w:val="28"/>
                <w:szCs w:val="28"/>
              </w:rPr>
              <w:t>Аудиторія</w:t>
            </w:r>
          </w:p>
        </w:tc>
        <w:tc>
          <w:tcPr>
            <w:tcW w:w="1854" w:type="dxa"/>
            <w:vAlign w:val="center"/>
          </w:tcPr>
          <w:p w:rsidR="00EF632A" w:rsidRPr="00EF632A" w:rsidRDefault="00EF632A" w:rsidP="00EF63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632A">
              <w:rPr>
                <w:rFonts w:ascii="Times New Roman" w:hAnsi="Times New Roman" w:cs="Times New Roman"/>
                <w:b/>
                <w:sz w:val="28"/>
                <w:szCs w:val="28"/>
              </w:rPr>
              <w:t>Час</w:t>
            </w:r>
          </w:p>
        </w:tc>
      </w:tr>
      <w:tr w:rsidR="00EF632A" w:rsidTr="006A2BB6">
        <w:tc>
          <w:tcPr>
            <w:tcW w:w="1968" w:type="dxa"/>
            <w:vAlign w:val="center"/>
          </w:tcPr>
          <w:p w:rsidR="00EF632A" w:rsidRDefault="00EF632A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математичний</w:t>
            </w:r>
          </w:p>
        </w:tc>
        <w:tc>
          <w:tcPr>
            <w:tcW w:w="2031" w:type="dxa"/>
            <w:vAlign w:val="center"/>
          </w:tcPr>
          <w:p w:rsidR="00EF632A" w:rsidRDefault="008E17F0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комплексний тест (письмово)</w:t>
            </w:r>
          </w:p>
        </w:tc>
        <w:tc>
          <w:tcPr>
            <w:tcW w:w="1912" w:type="dxa"/>
            <w:vAlign w:val="center"/>
          </w:tcPr>
          <w:p w:rsidR="00EF632A" w:rsidRDefault="006A2BB6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8E17F0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</w:p>
        </w:tc>
        <w:tc>
          <w:tcPr>
            <w:tcW w:w="1903" w:type="dxa"/>
            <w:vAlign w:val="center"/>
          </w:tcPr>
          <w:p w:rsidR="00EF632A" w:rsidRDefault="004615A2" w:rsidP="006A2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A2BB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54" w:type="dxa"/>
            <w:vAlign w:val="center"/>
          </w:tcPr>
          <w:p w:rsidR="00EF632A" w:rsidRDefault="008E17F0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14:15</w:t>
            </w:r>
          </w:p>
        </w:tc>
      </w:tr>
      <w:tr w:rsidR="00EF632A" w:rsidTr="006A2BB6">
        <w:tc>
          <w:tcPr>
            <w:tcW w:w="1968" w:type="dxa"/>
            <w:vAlign w:val="center"/>
          </w:tcPr>
          <w:p w:rsidR="00EF632A" w:rsidRDefault="004615A2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біолого-хімічний</w:t>
            </w:r>
          </w:p>
        </w:tc>
        <w:tc>
          <w:tcPr>
            <w:tcW w:w="2031" w:type="dxa"/>
            <w:vAlign w:val="center"/>
          </w:tcPr>
          <w:p w:rsidR="00EF632A" w:rsidRDefault="008E17F0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комплексний тест (письмово)</w:t>
            </w:r>
          </w:p>
        </w:tc>
        <w:tc>
          <w:tcPr>
            <w:tcW w:w="1912" w:type="dxa"/>
            <w:vAlign w:val="center"/>
          </w:tcPr>
          <w:p w:rsidR="00EF632A" w:rsidRDefault="006A2BB6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8E17F0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</w:p>
        </w:tc>
        <w:tc>
          <w:tcPr>
            <w:tcW w:w="1903" w:type="dxa"/>
            <w:vAlign w:val="center"/>
          </w:tcPr>
          <w:p w:rsidR="00EF632A" w:rsidRDefault="006A2BB6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1854" w:type="dxa"/>
            <w:vAlign w:val="center"/>
          </w:tcPr>
          <w:p w:rsidR="00EF632A" w:rsidRDefault="008E17F0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14:15</w:t>
            </w:r>
          </w:p>
        </w:tc>
      </w:tr>
      <w:tr w:rsidR="00EF632A" w:rsidTr="006A2BB6">
        <w:tc>
          <w:tcPr>
            <w:tcW w:w="1968" w:type="dxa"/>
            <w:vAlign w:val="center"/>
          </w:tcPr>
          <w:p w:rsidR="00EF632A" w:rsidRDefault="00EF632A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економічний</w:t>
            </w:r>
          </w:p>
        </w:tc>
        <w:tc>
          <w:tcPr>
            <w:tcW w:w="2031" w:type="dxa"/>
            <w:vAlign w:val="center"/>
          </w:tcPr>
          <w:p w:rsidR="00EF632A" w:rsidRDefault="008E17F0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комплексний тест (письмово)</w:t>
            </w:r>
          </w:p>
        </w:tc>
        <w:tc>
          <w:tcPr>
            <w:tcW w:w="1912" w:type="dxa"/>
            <w:vAlign w:val="center"/>
          </w:tcPr>
          <w:p w:rsidR="00EF632A" w:rsidRDefault="00567435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8E17F0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</w:p>
        </w:tc>
        <w:tc>
          <w:tcPr>
            <w:tcW w:w="1903" w:type="dxa"/>
            <w:vAlign w:val="center"/>
          </w:tcPr>
          <w:p w:rsidR="00EF632A" w:rsidRDefault="00567435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854" w:type="dxa"/>
            <w:vAlign w:val="center"/>
          </w:tcPr>
          <w:p w:rsidR="00EF632A" w:rsidRDefault="008E17F0" w:rsidP="008E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14:15</w:t>
            </w:r>
          </w:p>
        </w:tc>
      </w:tr>
    </w:tbl>
    <w:p w:rsidR="00EF632A" w:rsidRDefault="00EF632A" w:rsidP="00EF63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17F0" w:rsidRDefault="008E17F0" w:rsidP="008E1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Учні будуть зараховані до ліцею на конкурсній основі за сумою балів конкурсного випробування та рівня навчальних досягнень випускників. Звільняються від складання конкурсного випробування:</w:t>
      </w:r>
    </w:p>
    <w:p w:rsidR="008E17F0" w:rsidRDefault="008E17F0" w:rsidP="008E17F0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учні, що закінчили 9 клас з відзнакою;</w:t>
      </w:r>
    </w:p>
    <w:p w:rsidR="008E17F0" w:rsidRDefault="008E17F0" w:rsidP="008E17F0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призери та учасники ІІІ – І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E1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етапів Всеукраїнських учнівських олімпіад та учасники ІІ та ІІІ конкурсів-захистів науково-дослідницьких робіт МАН з відповідного предмета.</w:t>
      </w:r>
    </w:p>
    <w:p w:rsidR="008E17F0" w:rsidRDefault="008E17F0" w:rsidP="008E17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додатковою інформацією звертатись до відповідального секретаря пр</w:t>
      </w:r>
      <w:r w:rsidR="004615A2">
        <w:rPr>
          <w:rFonts w:ascii="Times New Roman" w:hAnsi="Times New Roman" w:cs="Times New Roman"/>
          <w:sz w:val="28"/>
          <w:szCs w:val="28"/>
        </w:rPr>
        <w:t>иймальної комісії за тел. 5-37-27, 5-37-8</w:t>
      </w:r>
      <w:r>
        <w:rPr>
          <w:rFonts w:ascii="Times New Roman" w:hAnsi="Times New Roman" w:cs="Times New Roman"/>
          <w:sz w:val="28"/>
          <w:szCs w:val="28"/>
        </w:rPr>
        <w:t>0</w:t>
      </w:r>
      <w:r w:rsidR="004615A2">
        <w:rPr>
          <w:rFonts w:ascii="Times New Roman" w:hAnsi="Times New Roman" w:cs="Times New Roman"/>
          <w:sz w:val="28"/>
          <w:szCs w:val="28"/>
        </w:rPr>
        <w:t>, 5-37-58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17F0" w:rsidRDefault="008E17F0" w:rsidP="008E17F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E17F0" w:rsidRDefault="008E17F0" w:rsidP="008E17F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E17F0" w:rsidRDefault="008E17F0" w:rsidP="008E17F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E17F0" w:rsidRDefault="008E17F0" w:rsidP="008E17F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E17F0" w:rsidRDefault="008E17F0" w:rsidP="008E17F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567435" w:rsidRDefault="008E17F0" w:rsidP="008E17F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67435" w:rsidRDefault="00567435" w:rsidP="008E17F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567435" w:rsidRDefault="00567435" w:rsidP="008E17F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E17F0" w:rsidRDefault="00567435" w:rsidP="008E17F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17F0">
        <w:rPr>
          <w:rFonts w:ascii="Times New Roman" w:hAnsi="Times New Roman" w:cs="Times New Roman"/>
          <w:sz w:val="28"/>
          <w:szCs w:val="28"/>
        </w:rPr>
        <w:tab/>
        <w:t>Адміністрація ліцею</w:t>
      </w:r>
      <w:bookmarkStart w:id="0" w:name="_GoBack"/>
      <w:bookmarkEnd w:id="0"/>
    </w:p>
    <w:sectPr w:rsidR="008E17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7D59"/>
    <w:multiLevelType w:val="hybridMultilevel"/>
    <w:tmpl w:val="C49E7A4E"/>
    <w:lvl w:ilvl="0" w:tplc="EEF610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01573"/>
    <w:multiLevelType w:val="hybridMultilevel"/>
    <w:tmpl w:val="A41899A0"/>
    <w:lvl w:ilvl="0" w:tplc="DBEA3FEC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43"/>
    <w:rsid w:val="0004568F"/>
    <w:rsid w:val="0007778C"/>
    <w:rsid w:val="00090E74"/>
    <w:rsid w:val="000E06DB"/>
    <w:rsid w:val="001810C8"/>
    <w:rsid w:val="00185E9F"/>
    <w:rsid w:val="001A6D6F"/>
    <w:rsid w:val="00200465"/>
    <w:rsid w:val="00222700"/>
    <w:rsid w:val="002349D2"/>
    <w:rsid w:val="002F246C"/>
    <w:rsid w:val="00354AB9"/>
    <w:rsid w:val="00372750"/>
    <w:rsid w:val="00387195"/>
    <w:rsid w:val="004615A2"/>
    <w:rsid w:val="00552909"/>
    <w:rsid w:val="00567435"/>
    <w:rsid w:val="006A2909"/>
    <w:rsid w:val="006A2BB6"/>
    <w:rsid w:val="00723D21"/>
    <w:rsid w:val="00775104"/>
    <w:rsid w:val="00857143"/>
    <w:rsid w:val="008722A1"/>
    <w:rsid w:val="00881FF0"/>
    <w:rsid w:val="008A0FC1"/>
    <w:rsid w:val="008E0526"/>
    <w:rsid w:val="008E17F0"/>
    <w:rsid w:val="009003BD"/>
    <w:rsid w:val="00903524"/>
    <w:rsid w:val="00944CD3"/>
    <w:rsid w:val="00952C2D"/>
    <w:rsid w:val="00956A66"/>
    <w:rsid w:val="009861E6"/>
    <w:rsid w:val="00A05E72"/>
    <w:rsid w:val="00A27739"/>
    <w:rsid w:val="00A67D3D"/>
    <w:rsid w:val="00AF307B"/>
    <w:rsid w:val="00C142A1"/>
    <w:rsid w:val="00C2137A"/>
    <w:rsid w:val="00C453A8"/>
    <w:rsid w:val="00C92799"/>
    <w:rsid w:val="00CD6C7C"/>
    <w:rsid w:val="00D45184"/>
    <w:rsid w:val="00D52321"/>
    <w:rsid w:val="00E6457B"/>
    <w:rsid w:val="00E86003"/>
    <w:rsid w:val="00EB5B0A"/>
    <w:rsid w:val="00ED12BB"/>
    <w:rsid w:val="00EF632A"/>
    <w:rsid w:val="00F579DF"/>
    <w:rsid w:val="00F8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32A"/>
    <w:pPr>
      <w:ind w:left="720"/>
      <w:contextualSpacing/>
    </w:pPr>
  </w:style>
  <w:style w:type="table" w:styleId="a4">
    <w:name w:val="Table Grid"/>
    <w:basedOn w:val="a1"/>
    <w:uiPriority w:val="39"/>
    <w:rsid w:val="00EF6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E1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17F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32A"/>
    <w:pPr>
      <w:ind w:left="720"/>
      <w:contextualSpacing/>
    </w:pPr>
  </w:style>
  <w:style w:type="table" w:styleId="a4">
    <w:name w:val="Table Grid"/>
    <w:basedOn w:val="a1"/>
    <w:uiPriority w:val="39"/>
    <w:rsid w:val="00EF6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E1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1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-01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02903D9-0406-4CAD-AE78-6D7BC0D85E9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User-01</dc:creator>
  <cp:lastModifiedBy>User</cp:lastModifiedBy>
  <cp:revision>5</cp:revision>
  <cp:lastPrinted>2017-11-24T11:04:00Z</cp:lastPrinted>
  <dcterms:created xsi:type="dcterms:W3CDTF">2017-11-24T14:13:00Z</dcterms:created>
  <dcterms:modified xsi:type="dcterms:W3CDTF">2017-11-28T14:32:00Z</dcterms:modified>
</cp:coreProperties>
</file>